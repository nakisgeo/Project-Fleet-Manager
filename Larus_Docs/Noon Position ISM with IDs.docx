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0C" w:rsidRDefault="00B1370C"/>
    <w:p w:rsidR="00B1370C" w:rsidRDefault="00B1370C"/>
    <w:p w:rsidR="00B1370C" w:rsidRDefault="00B1370C">
      <w:r>
        <w:t xml:space="preserve">    </w:t>
      </w:r>
      <w:permStart w:id="0" w:edGrp="everyone"/>
    </w:p>
    <w:p w:rsidR="00C016EE" w:rsidRDefault="00B1370C">
      <w:r>
        <w:t xml:space="preserve">    </w:t>
      </w:r>
      <w:r w:rsidR="00223A13">
        <w:t xml:space="preserve">NOON POSITION </w:t>
      </w:r>
      <w:r w:rsidR="00844548">
        <w:t xml:space="preserve">              </w:t>
      </w:r>
      <w:r w:rsidR="00223A13">
        <w:t xml:space="preserve">   </w:t>
      </w:r>
      <w:r w:rsidR="006B62B6">
        <w:t xml:space="preserve">                            </w:t>
      </w:r>
      <w:r w:rsidR="00223A13">
        <w:t xml:space="preserve">SHIP NAME </w:t>
      </w:r>
      <w:r w:rsidR="008056E8"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 w:rsidR="00E16218">
        <w:instrText xml:space="preserve"> FORMTEXT </w:instrText>
      </w:r>
      <w:r w:rsidR="008056E8">
        <w:fldChar w:fldCharType="separate"/>
      </w:r>
      <w:r w:rsidR="00E16218">
        <w:rPr>
          <w:noProof/>
        </w:rPr>
        <w:t> </w:t>
      </w:r>
      <w:r w:rsidR="00E16218">
        <w:rPr>
          <w:noProof/>
        </w:rPr>
        <w:t> </w:t>
      </w:r>
      <w:r w:rsidR="00E16218">
        <w:rPr>
          <w:noProof/>
        </w:rPr>
        <w:t> </w:t>
      </w:r>
      <w:r w:rsidR="00E16218">
        <w:rPr>
          <w:noProof/>
        </w:rPr>
        <w:t> </w:t>
      </w:r>
      <w:r w:rsidR="00E16218">
        <w:rPr>
          <w:noProof/>
        </w:rPr>
        <w:t> </w:t>
      </w:r>
      <w:r w:rsidR="008056E8">
        <w:fldChar w:fldCharType="end"/>
      </w:r>
      <w:bookmarkEnd w:id="0"/>
    </w:p>
    <w:p w:rsidR="000B3239" w:rsidRDefault="000B3239"/>
    <w:p w:rsidR="00026B5C" w:rsidRDefault="00026B5C"/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8"/>
        <w:gridCol w:w="2157"/>
        <w:gridCol w:w="1610"/>
        <w:gridCol w:w="119"/>
        <w:gridCol w:w="180"/>
        <w:gridCol w:w="180"/>
        <w:gridCol w:w="1391"/>
        <w:gridCol w:w="139"/>
        <w:gridCol w:w="876"/>
        <w:gridCol w:w="229"/>
        <w:gridCol w:w="1659"/>
      </w:tblGrid>
      <w:tr w:rsidR="00026B5C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6B5C" w:rsidRPr="00C73CC6" w:rsidRDefault="00026B5C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26B5C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AF1362">
              <w:rPr>
                <w:sz w:val="22"/>
                <w:szCs w:val="22"/>
              </w:rPr>
              <w:t>204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980" w:type="dxa"/>
            <w:gridSpan w:val="2"/>
            <w:tcBorders>
              <w:top w:val="nil"/>
              <w:bottom w:val="single" w:sz="4" w:space="0" w:color="auto"/>
            </w:tcBorders>
          </w:tcPr>
          <w:p w:rsidR="00026B5C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F4E9A">
              <w:rPr>
                <w:sz w:val="22"/>
                <w:szCs w:val="22"/>
              </w:rPr>
              <w:t>205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2340" w:type="dxa"/>
            <w:gridSpan w:val="4"/>
            <w:tcBorders>
              <w:top w:val="nil"/>
              <w:bottom w:val="single" w:sz="4" w:space="0" w:color="auto"/>
            </w:tcBorders>
          </w:tcPr>
          <w:p w:rsidR="00026B5C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F4E9A">
              <w:rPr>
                <w:sz w:val="22"/>
                <w:szCs w:val="22"/>
              </w:rPr>
              <w:t>206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2340" w:type="dxa"/>
            <w:gridSpan w:val="3"/>
            <w:tcBorders>
              <w:top w:val="nil"/>
              <w:bottom w:val="single" w:sz="4" w:space="0" w:color="auto"/>
            </w:tcBorders>
          </w:tcPr>
          <w:p w:rsidR="00026B5C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F4E9A">
              <w:rPr>
                <w:sz w:val="22"/>
                <w:szCs w:val="22"/>
              </w:rPr>
              <w:t>207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C13F13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1.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LATITUDE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LONGITUDE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TTL STEAM HRS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TTL STEAM MILES</w:t>
            </w:r>
          </w:p>
        </w:tc>
      </w:tr>
      <w:tr w:rsidR="00C13F13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C13F13" w:rsidRPr="00C73CC6" w:rsidTr="00F07F51">
        <w:tc>
          <w:tcPr>
            <w:tcW w:w="648" w:type="dxa"/>
            <w:tcBorders>
              <w:top w:val="nil"/>
              <w:left w:val="nil"/>
              <w:bottom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:rsidR="00C13F13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F4E9A">
              <w:rPr>
                <w:sz w:val="22"/>
                <w:szCs w:val="22"/>
              </w:rPr>
              <w:t>220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980" w:type="dxa"/>
            <w:gridSpan w:val="2"/>
            <w:tcBorders>
              <w:top w:val="nil"/>
              <w:bottom w:val="single" w:sz="4" w:space="0" w:color="auto"/>
            </w:tcBorders>
          </w:tcPr>
          <w:p w:rsidR="00C13F13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F4E9A">
              <w:rPr>
                <w:sz w:val="22"/>
                <w:szCs w:val="22"/>
              </w:rPr>
              <w:t>209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2340" w:type="dxa"/>
            <w:gridSpan w:val="4"/>
            <w:tcBorders>
              <w:top w:val="nil"/>
              <w:bottom w:val="single" w:sz="4" w:space="0" w:color="auto"/>
            </w:tcBorders>
          </w:tcPr>
          <w:p w:rsidR="00C13F13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F4E9A">
              <w:rPr>
                <w:sz w:val="22"/>
                <w:szCs w:val="22"/>
              </w:rPr>
              <w:t>208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2340" w:type="dxa"/>
            <w:gridSpan w:val="3"/>
            <w:tcBorders>
              <w:top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C13F13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2.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3F13" w:rsidRPr="00C73CC6" w:rsidRDefault="00892272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M/E RPM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3F13" w:rsidRPr="00C73CC6" w:rsidRDefault="00892272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SHIP SPEED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3F13" w:rsidRPr="00C73CC6" w:rsidRDefault="00892272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WIND DIRECTION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3F13" w:rsidRPr="00C73CC6" w:rsidRDefault="00C13F13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DC2971">
              <w:rPr>
                <w:sz w:val="22"/>
                <w:szCs w:val="22"/>
              </w:rPr>
              <w:t>270</w:t>
            </w:r>
            <w:r w:rsidR="002F4E9A">
              <w:rPr>
                <w:sz w:val="22"/>
                <w:szCs w:val="22"/>
              </w:rPr>
              <w:t>+271+272+273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F4E9A">
              <w:rPr>
                <w:sz w:val="22"/>
                <w:szCs w:val="22"/>
              </w:rPr>
              <w:t>219+232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1B4159">
              <w:rPr>
                <w:sz w:val="22"/>
                <w:szCs w:val="22"/>
              </w:rPr>
              <w:t>255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23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211E76" w:rsidRDefault="002B6D45" w:rsidP="00F07F51">
            <w:pPr>
              <w:jc w:val="center"/>
              <w:rPr>
                <w:sz w:val="22"/>
                <w:szCs w:val="22"/>
              </w:rPr>
            </w:pPr>
            <w:r w:rsidRPr="00211E76">
              <w:rPr>
                <w:sz w:val="22"/>
                <w:szCs w:val="22"/>
              </w:rPr>
              <w:t>&lt;</w:t>
            </w:r>
            <w:r w:rsidR="001B4159" w:rsidRPr="00211E76">
              <w:rPr>
                <w:sz w:val="22"/>
                <w:szCs w:val="22"/>
              </w:rPr>
              <w:t>258+259+260</w:t>
            </w:r>
            <w:r w:rsidRPr="00211E76">
              <w:rPr>
                <w:sz w:val="22"/>
                <w:szCs w:val="22"/>
              </w:rPr>
              <w:t>&gt;</w:t>
            </w: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3.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FUEL CONS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DIESEL CONS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FRESH/W CONS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BLR FO-DO CONS</w:t>
            </w: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1B4159">
              <w:rPr>
                <w:sz w:val="22"/>
                <w:szCs w:val="22"/>
              </w:rPr>
              <w:t>274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1B4159">
              <w:rPr>
                <w:sz w:val="22"/>
                <w:szCs w:val="22"/>
              </w:rPr>
              <w:t>245+246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1B4159">
              <w:rPr>
                <w:sz w:val="22"/>
                <w:szCs w:val="22"/>
              </w:rPr>
              <w:t>275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23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4</w:t>
            </w:r>
            <w:r w:rsidR="004430A6" w:rsidRPr="00C73CC6">
              <w:rPr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M/E LO CONS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CYL. OIL CONS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D/G LO CONS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2B6D45" w:rsidP="00211E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11E76">
              <w:rPr>
                <w:sz w:val="22"/>
                <w:szCs w:val="22"/>
              </w:rPr>
              <w:t>240</w:t>
            </w:r>
            <w:r w:rsidR="006E08D2">
              <w:rPr>
                <w:sz w:val="22"/>
                <w:szCs w:val="22"/>
              </w:rPr>
              <w:t>&gt;</w:t>
            </w:r>
            <w:r w:rsidR="001B4159">
              <w:rPr>
                <w:sz w:val="22"/>
                <w:szCs w:val="22"/>
              </w:rPr>
              <w:t>/</w:t>
            </w:r>
            <w:r w:rsidR="006E08D2">
              <w:rPr>
                <w:sz w:val="22"/>
                <w:szCs w:val="22"/>
              </w:rPr>
              <w:t>&lt;</w:t>
            </w:r>
            <w:r w:rsidR="001B4159">
              <w:rPr>
                <w:sz w:val="22"/>
                <w:szCs w:val="22"/>
              </w:rPr>
              <w:t>2</w:t>
            </w:r>
            <w:r w:rsidR="00211E76">
              <w:rPr>
                <w:sz w:val="22"/>
                <w:szCs w:val="22"/>
              </w:rPr>
              <w:t>39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1B4159">
              <w:rPr>
                <w:sz w:val="22"/>
                <w:szCs w:val="22"/>
              </w:rPr>
              <w:t>241+242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1B4159">
              <w:rPr>
                <w:sz w:val="22"/>
                <w:szCs w:val="22"/>
              </w:rPr>
              <w:t>254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23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5</w:t>
            </w:r>
            <w:r w:rsidR="004430A6" w:rsidRPr="00C73CC6">
              <w:rPr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 xml:space="preserve">FUEL ROB 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DIESEL ROB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FRESH/W ROB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C73CC6" w:rsidRPr="00C73CC6" w:rsidTr="00C73CC6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3CC6" w:rsidRPr="00C73CC6" w:rsidRDefault="00C73CC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CC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1B4159">
              <w:rPr>
                <w:sz w:val="22"/>
                <w:szCs w:val="22"/>
              </w:rPr>
              <w:t>250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CC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1B4159">
              <w:rPr>
                <w:sz w:val="22"/>
                <w:szCs w:val="22"/>
              </w:rPr>
              <w:t>248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CC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1B4159">
              <w:rPr>
                <w:sz w:val="22"/>
                <w:szCs w:val="22"/>
              </w:rPr>
              <w:t>269</w:t>
            </w:r>
            <w:r w:rsidR="006E08D2">
              <w:rPr>
                <w:sz w:val="22"/>
                <w:szCs w:val="22"/>
              </w:rPr>
              <w:t>&gt;</w:t>
            </w:r>
            <w:r w:rsidR="001B4159">
              <w:rPr>
                <w:sz w:val="22"/>
                <w:szCs w:val="22"/>
              </w:rPr>
              <w:t>/</w:t>
            </w:r>
            <w:r w:rsidR="006E08D2">
              <w:rPr>
                <w:sz w:val="22"/>
                <w:szCs w:val="22"/>
              </w:rPr>
              <w:t>&lt;</w:t>
            </w:r>
            <w:r w:rsidR="001B4159">
              <w:rPr>
                <w:sz w:val="22"/>
                <w:szCs w:val="22"/>
              </w:rPr>
              <w:t>268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CC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1B4159">
              <w:rPr>
                <w:sz w:val="22"/>
                <w:szCs w:val="22"/>
              </w:rPr>
              <w:t>252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CC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941E5">
              <w:rPr>
                <w:sz w:val="22"/>
                <w:szCs w:val="22"/>
              </w:rPr>
              <w:t>251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C73CC6" w:rsidRPr="00C73CC6" w:rsidTr="00C73CC6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C73CC6" w:rsidRPr="00C73CC6" w:rsidRDefault="00C73CC6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6.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3CC6" w:rsidRPr="00C73CC6" w:rsidRDefault="00C73CC6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M/E LO ROB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3CC6" w:rsidRPr="00C73CC6" w:rsidRDefault="00C73CC6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SUMP/T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3CC6" w:rsidRPr="00C73CC6" w:rsidRDefault="00C73CC6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CYL. OIL ROB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3CC6" w:rsidRPr="00C73CC6" w:rsidRDefault="00C73CC6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D/G OIL ROB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3CC6" w:rsidRPr="00C73CC6" w:rsidRDefault="004A238B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M/E </w:t>
            </w:r>
            <w:r w:rsidR="00C73CC6" w:rsidRPr="00C73CC6">
              <w:rPr>
                <w:sz w:val="22"/>
                <w:szCs w:val="22"/>
              </w:rPr>
              <w:t>RENOVATING</w:t>
            </w: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E111DF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11DF" w:rsidRPr="00C73CC6" w:rsidRDefault="00E111DF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DF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941E5">
              <w:rPr>
                <w:sz w:val="22"/>
                <w:szCs w:val="22"/>
              </w:rPr>
              <w:t>227</w:t>
            </w:r>
            <w:r w:rsidR="006E08D2">
              <w:rPr>
                <w:sz w:val="22"/>
                <w:szCs w:val="22"/>
              </w:rPr>
              <w:t>&gt;</w:t>
            </w:r>
            <w:r w:rsidR="002941E5">
              <w:rPr>
                <w:sz w:val="22"/>
                <w:szCs w:val="22"/>
              </w:rPr>
              <w:t>/</w:t>
            </w:r>
            <w:r w:rsidR="006E08D2">
              <w:rPr>
                <w:sz w:val="22"/>
                <w:szCs w:val="22"/>
              </w:rPr>
              <w:t>&lt;</w:t>
            </w:r>
            <w:r w:rsidR="002941E5">
              <w:rPr>
                <w:sz w:val="22"/>
                <w:szCs w:val="22"/>
              </w:rPr>
              <w:t>228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DF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941E5">
              <w:rPr>
                <w:sz w:val="22"/>
                <w:szCs w:val="22"/>
              </w:rPr>
              <w:t>225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23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DF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941E5">
              <w:rPr>
                <w:sz w:val="22"/>
                <w:szCs w:val="22"/>
              </w:rPr>
              <w:t>214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E111DF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E111DF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7.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11DF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M/E EXH. TEMP MAX/MIN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11DF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SCAV TEMP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11DF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SEA/W TEMP</w:t>
            </w: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941E5">
              <w:rPr>
                <w:sz w:val="22"/>
                <w:szCs w:val="22"/>
              </w:rPr>
              <w:t>278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941E5">
              <w:rPr>
                <w:sz w:val="22"/>
                <w:szCs w:val="22"/>
              </w:rPr>
              <w:t>226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8</w:t>
            </w:r>
            <w:r w:rsidR="004430A6" w:rsidRPr="00C73CC6">
              <w:rPr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GOV. CONTR.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LOAD IND.</w:t>
            </w: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941E5">
              <w:rPr>
                <w:sz w:val="22"/>
                <w:szCs w:val="22"/>
              </w:rPr>
              <w:t>222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941E5">
              <w:rPr>
                <w:sz w:val="22"/>
                <w:szCs w:val="22"/>
              </w:rPr>
              <w:t>223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941E5">
              <w:rPr>
                <w:sz w:val="22"/>
                <w:szCs w:val="22"/>
              </w:rPr>
              <w:t>224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23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9</w:t>
            </w:r>
            <w:r w:rsidR="004430A6" w:rsidRPr="00C73CC6">
              <w:rPr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T/C No1 RPM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T/C No2 RPM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SCAV AIR PRESS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941E5">
              <w:rPr>
                <w:sz w:val="22"/>
                <w:szCs w:val="22"/>
              </w:rPr>
              <w:t>279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941E5">
              <w:rPr>
                <w:sz w:val="22"/>
                <w:szCs w:val="22"/>
              </w:rPr>
              <w:t>236+237+238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941E5">
              <w:rPr>
                <w:sz w:val="22"/>
                <w:szCs w:val="22"/>
              </w:rPr>
              <w:t>256+257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10</w:t>
            </w:r>
            <w:r w:rsidR="004430A6" w:rsidRPr="00C73CC6">
              <w:rPr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D/G UNITS RUN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ELEC. LOAD KW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FRESH/W PRODUCT/DAY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941E5">
              <w:rPr>
                <w:sz w:val="22"/>
                <w:szCs w:val="22"/>
              </w:rPr>
              <w:t>210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21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941E5">
              <w:rPr>
                <w:sz w:val="22"/>
                <w:szCs w:val="22"/>
              </w:rPr>
              <w:t>212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0A6" w:rsidRPr="00C73CC6" w:rsidRDefault="002B6D45" w:rsidP="00F07F5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 w:rsidR="002941E5">
              <w:rPr>
                <w:sz w:val="22"/>
                <w:szCs w:val="22"/>
              </w:rPr>
              <w:t>211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25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  <w:tr w:rsidR="004430A6" w:rsidRPr="00C73CC6" w:rsidTr="00F07F51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11</w:t>
            </w:r>
            <w:r w:rsidR="004430A6" w:rsidRPr="00C73CC6">
              <w:rPr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SHIP SLIP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ETA DAY/TIME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0A6" w:rsidRPr="00C73CC6" w:rsidRDefault="00E111DF" w:rsidP="00F07F51">
            <w:pPr>
              <w:jc w:val="center"/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t>NEXT PORT</w:t>
            </w:r>
          </w:p>
        </w:tc>
        <w:tc>
          <w:tcPr>
            <w:tcW w:w="25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0A6" w:rsidRPr="00C73CC6" w:rsidRDefault="004430A6" w:rsidP="00F07F51">
            <w:pPr>
              <w:jc w:val="center"/>
              <w:rPr>
                <w:sz w:val="22"/>
                <w:szCs w:val="22"/>
              </w:rPr>
            </w:pPr>
          </w:p>
        </w:tc>
      </w:tr>
    </w:tbl>
    <w:p w:rsidR="00421CB0" w:rsidRPr="00C73CC6" w:rsidRDefault="00421CB0" w:rsidP="00026B5C">
      <w:pPr>
        <w:ind w:left="-360"/>
        <w:rPr>
          <w:sz w:val="22"/>
          <w:szCs w:val="22"/>
        </w:rPr>
      </w:pPr>
    </w:p>
    <w:p w:rsidR="005464DD" w:rsidRPr="00C73CC6" w:rsidRDefault="00502FB5">
      <w:pPr>
        <w:rPr>
          <w:sz w:val="22"/>
          <w:szCs w:val="22"/>
        </w:rPr>
      </w:pPr>
      <w:r w:rsidRPr="00C73CC6">
        <w:rPr>
          <w:sz w:val="22"/>
          <w:szCs w:val="22"/>
        </w:rPr>
        <w:t>REMARKS: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502FB5" w:rsidRPr="00C73CC6" w:rsidTr="00F07F51">
        <w:tc>
          <w:tcPr>
            <w:tcW w:w="8522" w:type="dxa"/>
          </w:tcPr>
          <w:p w:rsidR="00502FB5" w:rsidRPr="00C73CC6" w:rsidRDefault="008056E8">
            <w:pPr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 w:rsidR="00F96E40"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="00F96E40" w:rsidRPr="00C73CC6">
              <w:rPr>
                <w:noProof/>
                <w:sz w:val="22"/>
                <w:szCs w:val="22"/>
              </w:rPr>
              <w:t> </w:t>
            </w:r>
            <w:r w:rsidR="00F96E40" w:rsidRPr="00C73CC6">
              <w:rPr>
                <w:noProof/>
                <w:sz w:val="22"/>
                <w:szCs w:val="22"/>
              </w:rPr>
              <w:t> </w:t>
            </w:r>
            <w:r w:rsidR="00F96E40" w:rsidRPr="00C73CC6">
              <w:rPr>
                <w:noProof/>
                <w:sz w:val="22"/>
                <w:szCs w:val="22"/>
              </w:rPr>
              <w:t> </w:t>
            </w:r>
            <w:r w:rsidR="00F96E40" w:rsidRPr="00C73CC6">
              <w:rPr>
                <w:noProof/>
                <w:sz w:val="22"/>
                <w:szCs w:val="22"/>
              </w:rPr>
              <w:t> </w:t>
            </w:r>
            <w:r w:rsidR="00F96E40"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1"/>
            <w:r w:rsidR="002B6D45">
              <w:rPr>
                <w:sz w:val="22"/>
                <w:szCs w:val="22"/>
              </w:rPr>
              <w:t>&lt;</w:t>
            </w:r>
            <w:r w:rsidR="002941E5">
              <w:rPr>
                <w:sz w:val="22"/>
                <w:szCs w:val="22"/>
              </w:rPr>
              <w:t>267</w:t>
            </w:r>
            <w:r w:rsidR="002B6D45">
              <w:rPr>
                <w:sz w:val="22"/>
                <w:szCs w:val="22"/>
              </w:rPr>
              <w:t>&gt;</w:t>
            </w:r>
          </w:p>
        </w:tc>
      </w:tr>
      <w:tr w:rsidR="00502FB5" w:rsidRPr="00C73CC6" w:rsidTr="00F07F51">
        <w:tc>
          <w:tcPr>
            <w:tcW w:w="8522" w:type="dxa"/>
          </w:tcPr>
          <w:p w:rsidR="00502FB5" w:rsidRPr="00C73CC6" w:rsidRDefault="008056E8">
            <w:pPr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 w:rsidR="00F96E40"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="00F96E40" w:rsidRPr="00C73CC6">
              <w:rPr>
                <w:noProof/>
                <w:sz w:val="22"/>
                <w:szCs w:val="22"/>
              </w:rPr>
              <w:t> </w:t>
            </w:r>
            <w:r w:rsidR="00F96E40" w:rsidRPr="00C73CC6">
              <w:rPr>
                <w:noProof/>
                <w:sz w:val="22"/>
                <w:szCs w:val="22"/>
              </w:rPr>
              <w:t> </w:t>
            </w:r>
            <w:r w:rsidR="00F96E40" w:rsidRPr="00C73CC6">
              <w:rPr>
                <w:noProof/>
                <w:sz w:val="22"/>
                <w:szCs w:val="22"/>
              </w:rPr>
              <w:t> </w:t>
            </w:r>
            <w:r w:rsidR="00F96E40" w:rsidRPr="00C73CC6">
              <w:rPr>
                <w:noProof/>
                <w:sz w:val="22"/>
                <w:szCs w:val="22"/>
              </w:rPr>
              <w:t> </w:t>
            </w:r>
            <w:r w:rsidR="00F96E40"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2"/>
          </w:p>
        </w:tc>
      </w:tr>
      <w:tr w:rsidR="00502FB5" w:rsidRPr="00C73CC6" w:rsidTr="00F07F51">
        <w:tc>
          <w:tcPr>
            <w:tcW w:w="8522" w:type="dxa"/>
          </w:tcPr>
          <w:p w:rsidR="00502FB5" w:rsidRPr="00C73CC6" w:rsidRDefault="008056E8">
            <w:pPr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 w:rsidR="00F96E40"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="00F96E40" w:rsidRPr="00C73CC6">
              <w:rPr>
                <w:noProof/>
                <w:sz w:val="22"/>
                <w:szCs w:val="22"/>
              </w:rPr>
              <w:t> </w:t>
            </w:r>
            <w:r w:rsidR="00F96E40" w:rsidRPr="00C73CC6">
              <w:rPr>
                <w:noProof/>
                <w:sz w:val="22"/>
                <w:szCs w:val="22"/>
              </w:rPr>
              <w:t> </w:t>
            </w:r>
            <w:r w:rsidR="00F96E40" w:rsidRPr="00C73CC6">
              <w:rPr>
                <w:noProof/>
                <w:sz w:val="22"/>
                <w:szCs w:val="22"/>
              </w:rPr>
              <w:t> </w:t>
            </w:r>
            <w:r w:rsidR="00F96E40" w:rsidRPr="00C73CC6">
              <w:rPr>
                <w:noProof/>
                <w:sz w:val="22"/>
                <w:szCs w:val="22"/>
              </w:rPr>
              <w:t> </w:t>
            </w:r>
            <w:r w:rsidR="00F96E40"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3"/>
          </w:p>
        </w:tc>
      </w:tr>
      <w:tr w:rsidR="00502FB5" w:rsidRPr="00C73CC6" w:rsidTr="00F07F51">
        <w:tc>
          <w:tcPr>
            <w:tcW w:w="8522" w:type="dxa"/>
          </w:tcPr>
          <w:p w:rsidR="00502FB5" w:rsidRPr="00C73CC6" w:rsidRDefault="008056E8">
            <w:pPr>
              <w:rPr>
                <w:sz w:val="22"/>
                <w:szCs w:val="22"/>
              </w:rPr>
            </w:pPr>
            <w:r w:rsidRPr="00C73CC6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 w:rsidR="00F96E40" w:rsidRPr="00C73CC6">
              <w:rPr>
                <w:sz w:val="22"/>
                <w:szCs w:val="22"/>
              </w:rPr>
              <w:instrText xml:space="preserve"> FORMTEXT </w:instrText>
            </w:r>
            <w:r w:rsidRPr="00C73CC6">
              <w:rPr>
                <w:sz w:val="22"/>
                <w:szCs w:val="22"/>
              </w:rPr>
            </w:r>
            <w:r w:rsidRPr="00C73CC6">
              <w:rPr>
                <w:sz w:val="22"/>
                <w:szCs w:val="22"/>
              </w:rPr>
              <w:fldChar w:fldCharType="separate"/>
            </w:r>
            <w:r w:rsidR="00F96E40" w:rsidRPr="00C73CC6">
              <w:rPr>
                <w:noProof/>
                <w:sz w:val="22"/>
                <w:szCs w:val="22"/>
              </w:rPr>
              <w:t> </w:t>
            </w:r>
            <w:r w:rsidR="00F96E40" w:rsidRPr="00C73CC6">
              <w:rPr>
                <w:noProof/>
                <w:sz w:val="22"/>
                <w:szCs w:val="22"/>
              </w:rPr>
              <w:t> </w:t>
            </w:r>
            <w:r w:rsidR="00F96E40" w:rsidRPr="00C73CC6">
              <w:rPr>
                <w:noProof/>
                <w:sz w:val="22"/>
                <w:szCs w:val="22"/>
              </w:rPr>
              <w:t> </w:t>
            </w:r>
            <w:r w:rsidR="00F96E40" w:rsidRPr="00C73CC6">
              <w:rPr>
                <w:noProof/>
                <w:sz w:val="22"/>
                <w:szCs w:val="22"/>
              </w:rPr>
              <w:t> </w:t>
            </w:r>
            <w:r w:rsidR="00F96E40" w:rsidRPr="00C73CC6">
              <w:rPr>
                <w:noProof/>
                <w:sz w:val="22"/>
                <w:szCs w:val="22"/>
              </w:rPr>
              <w:t> </w:t>
            </w:r>
            <w:r w:rsidRPr="00C73CC6">
              <w:rPr>
                <w:sz w:val="22"/>
                <w:szCs w:val="22"/>
              </w:rPr>
              <w:fldChar w:fldCharType="end"/>
            </w:r>
            <w:bookmarkEnd w:id="4"/>
          </w:p>
        </w:tc>
      </w:tr>
      <w:permEnd w:id="0"/>
    </w:tbl>
    <w:p w:rsidR="00502FB5" w:rsidRPr="00C73CC6" w:rsidRDefault="00502FB5" w:rsidP="00502FB5">
      <w:pPr>
        <w:rPr>
          <w:sz w:val="22"/>
          <w:szCs w:val="22"/>
        </w:rPr>
      </w:pPr>
    </w:p>
    <w:sectPr w:rsidR="00502FB5" w:rsidRPr="00C73CC6" w:rsidSect="00701794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E67" w:rsidRDefault="00C81E67" w:rsidP="00B1370C">
      <w:r>
        <w:separator/>
      </w:r>
    </w:p>
  </w:endnote>
  <w:endnote w:type="continuationSeparator" w:id="0">
    <w:p w:rsidR="00C81E67" w:rsidRDefault="00C81E67" w:rsidP="00B13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E67" w:rsidRDefault="00C81E67" w:rsidP="00B1370C">
      <w:r>
        <w:separator/>
      </w:r>
    </w:p>
  </w:footnote>
  <w:footnote w:type="continuationSeparator" w:id="0">
    <w:p w:rsidR="00C81E67" w:rsidRDefault="00C81E67" w:rsidP="00B137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horzAnchor="margin" w:tblpX="-252" w:tblpY="-776"/>
      <w:tblW w:w="9468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2268"/>
      <w:gridCol w:w="2880"/>
      <w:gridCol w:w="1260"/>
      <w:gridCol w:w="1260"/>
      <w:gridCol w:w="1800"/>
    </w:tblGrid>
    <w:tr w:rsidR="00B1370C" w:rsidRPr="00B1370C" w:rsidTr="002A1C19">
      <w:tc>
        <w:tcPr>
          <w:tcW w:w="2268" w:type="dxa"/>
          <w:shd w:val="pct30" w:color="C0C0C0" w:fill="FFFFFF"/>
        </w:tcPr>
        <w:p w:rsidR="00B1370C" w:rsidRPr="00B1370C" w:rsidRDefault="00B1370C" w:rsidP="00B1370C">
          <w:pPr>
            <w:jc w:val="both"/>
            <w:rPr>
              <w:sz w:val="18"/>
              <w:szCs w:val="18"/>
            </w:rPr>
          </w:pPr>
          <w:r w:rsidRPr="00B1370C">
            <w:rPr>
              <w:sz w:val="18"/>
              <w:szCs w:val="18"/>
            </w:rPr>
            <w:t>Issued by</w:t>
          </w:r>
        </w:p>
        <w:p w:rsidR="00B1370C" w:rsidRPr="00B1370C" w:rsidRDefault="00B1370C" w:rsidP="00B1370C">
          <w:pPr>
            <w:jc w:val="both"/>
            <w:rPr>
              <w:sz w:val="18"/>
              <w:szCs w:val="18"/>
            </w:rPr>
          </w:pPr>
          <w:r w:rsidRPr="00B1370C">
            <w:rPr>
              <w:b/>
              <w:smallCaps/>
              <w:sz w:val="18"/>
              <w:szCs w:val="18"/>
            </w:rPr>
            <w:t>The Operations Dept.</w:t>
          </w:r>
        </w:p>
      </w:tc>
      <w:tc>
        <w:tcPr>
          <w:tcW w:w="2880" w:type="dxa"/>
          <w:shd w:val="pct30" w:color="C0C0C0" w:fill="FFFFFF"/>
        </w:tcPr>
        <w:p w:rsidR="00B1370C" w:rsidRPr="00B1370C" w:rsidRDefault="00B1370C" w:rsidP="00B1370C">
          <w:pPr>
            <w:rPr>
              <w:sz w:val="18"/>
              <w:szCs w:val="18"/>
            </w:rPr>
          </w:pPr>
          <w:r w:rsidRPr="00B1370C">
            <w:rPr>
              <w:sz w:val="18"/>
              <w:szCs w:val="18"/>
            </w:rPr>
            <w:t>Approved by</w:t>
          </w:r>
        </w:p>
        <w:p w:rsidR="00B1370C" w:rsidRPr="00B1370C" w:rsidRDefault="00B1370C" w:rsidP="00B1370C">
          <w:pPr>
            <w:rPr>
              <w:sz w:val="18"/>
              <w:szCs w:val="18"/>
            </w:rPr>
          </w:pPr>
          <w:r w:rsidRPr="00B1370C">
            <w:rPr>
              <w:b/>
              <w:smallCaps/>
              <w:sz w:val="18"/>
              <w:szCs w:val="18"/>
            </w:rPr>
            <w:t>the managing director</w:t>
          </w:r>
        </w:p>
      </w:tc>
      <w:tc>
        <w:tcPr>
          <w:tcW w:w="1260" w:type="dxa"/>
          <w:shd w:val="pct30" w:color="C0C0C0" w:fill="FFFFFF"/>
        </w:tcPr>
        <w:p w:rsidR="00B1370C" w:rsidRPr="00B1370C" w:rsidRDefault="00B1370C" w:rsidP="00B1370C">
          <w:pPr>
            <w:rPr>
              <w:sz w:val="18"/>
              <w:szCs w:val="18"/>
            </w:rPr>
          </w:pPr>
          <w:r w:rsidRPr="00B1370C">
            <w:rPr>
              <w:sz w:val="18"/>
              <w:szCs w:val="18"/>
            </w:rPr>
            <w:t>Date</w:t>
          </w:r>
        </w:p>
        <w:p w:rsidR="00B1370C" w:rsidRPr="00B1370C" w:rsidRDefault="00B1370C" w:rsidP="00B1370C">
          <w:pPr>
            <w:rPr>
              <w:b/>
              <w:sz w:val="18"/>
              <w:szCs w:val="18"/>
            </w:rPr>
          </w:pPr>
          <w:r w:rsidRPr="00B1370C">
            <w:rPr>
              <w:b/>
              <w:sz w:val="18"/>
              <w:szCs w:val="18"/>
            </w:rPr>
            <w:t>13/08/99</w:t>
          </w:r>
        </w:p>
      </w:tc>
      <w:tc>
        <w:tcPr>
          <w:tcW w:w="1260" w:type="dxa"/>
          <w:shd w:val="pct30" w:color="C0C0C0" w:fill="FFFFFF"/>
        </w:tcPr>
        <w:p w:rsidR="00B1370C" w:rsidRPr="00B1370C" w:rsidRDefault="00B1370C" w:rsidP="00B1370C">
          <w:pPr>
            <w:jc w:val="center"/>
            <w:rPr>
              <w:sz w:val="18"/>
              <w:szCs w:val="18"/>
            </w:rPr>
          </w:pPr>
          <w:r w:rsidRPr="00B1370C">
            <w:rPr>
              <w:sz w:val="18"/>
              <w:szCs w:val="18"/>
            </w:rPr>
            <w:t>Issue</w:t>
          </w:r>
        </w:p>
        <w:p w:rsidR="00B1370C" w:rsidRPr="00B1370C" w:rsidRDefault="00B1370C" w:rsidP="00B1370C">
          <w:pPr>
            <w:jc w:val="center"/>
            <w:rPr>
              <w:sz w:val="18"/>
              <w:szCs w:val="18"/>
            </w:rPr>
          </w:pPr>
          <w:r w:rsidRPr="00B1370C">
            <w:rPr>
              <w:sz w:val="18"/>
              <w:szCs w:val="18"/>
            </w:rPr>
            <w:t>1</w:t>
          </w:r>
        </w:p>
      </w:tc>
      <w:tc>
        <w:tcPr>
          <w:tcW w:w="1800" w:type="dxa"/>
          <w:shd w:val="pct30" w:color="C0C0C0" w:fill="FFFFFF"/>
        </w:tcPr>
        <w:p w:rsidR="00B1370C" w:rsidRPr="00B1370C" w:rsidRDefault="00B1370C" w:rsidP="00B1370C">
          <w:pPr>
            <w:jc w:val="center"/>
            <w:rPr>
              <w:sz w:val="18"/>
              <w:szCs w:val="18"/>
            </w:rPr>
          </w:pPr>
          <w:r w:rsidRPr="00B1370C">
            <w:rPr>
              <w:sz w:val="18"/>
              <w:szCs w:val="18"/>
            </w:rPr>
            <w:t>Page</w:t>
          </w:r>
        </w:p>
        <w:p w:rsidR="00B1370C" w:rsidRPr="00B1370C" w:rsidRDefault="00B1370C" w:rsidP="00B1370C">
          <w:pPr>
            <w:jc w:val="center"/>
            <w:rPr>
              <w:sz w:val="18"/>
              <w:szCs w:val="18"/>
            </w:rPr>
          </w:pPr>
          <w:r w:rsidRPr="00B1370C">
            <w:rPr>
              <w:b/>
              <w:sz w:val="18"/>
              <w:szCs w:val="18"/>
            </w:rPr>
            <w:t>1 of 1</w:t>
          </w:r>
        </w:p>
      </w:tc>
    </w:tr>
    <w:tr w:rsidR="00B1370C" w:rsidRPr="00B1370C" w:rsidTr="002A1C19">
      <w:tc>
        <w:tcPr>
          <w:tcW w:w="9468" w:type="dxa"/>
          <w:gridSpan w:val="5"/>
          <w:shd w:val="clear" w:color="C0C0C0" w:fill="FFFFFF"/>
        </w:tcPr>
        <w:p w:rsidR="00B1370C" w:rsidRPr="00B1370C" w:rsidRDefault="00B1370C" w:rsidP="00B1370C">
          <w:pPr>
            <w:keepNext/>
            <w:overflowPunct w:val="0"/>
            <w:autoSpaceDE w:val="0"/>
            <w:autoSpaceDN w:val="0"/>
            <w:adjustRightInd w:val="0"/>
            <w:spacing w:before="240"/>
            <w:ind w:left="708" w:hanging="708"/>
            <w:jc w:val="center"/>
            <w:textAlignment w:val="baseline"/>
            <w:outlineLvl w:val="0"/>
            <w:rPr>
              <w:kern w:val="28"/>
              <w:sz w:val="18"/>
              <w:szCs w:val="18"/>
              <w:lang w:val="en-US"/>
            </w:rPr>
          </w:pPr>
          <w:r w:rsidRPr="00B1370C">
            <w:rPr>
              <w:b/>
              <w:kern w:val="28"/>
              <w:sz w:val="18"/>
              <w:szCs w:val="18"/>
              <w:lang w:val="en-US"/>
            </w:rPr>
            <w:t>SAFETY MANAGEMENT SYSTEM</w:t>
          </w:r>
        </w:p>
        <w:p w:rsidR="00B1370C" w:rsidRPr="00B1370C" w:rsidRDefault="00B1370C" w:rsidP="00B1370C">
          <w:pPr>
            <w:keepNext/>
            <w:overflowPunct w:val="0"/>
            <w:autoSpaceDE w:val="0"/>
            <w:autoSpaceDN w:val="0"/>
            <w:adjustRightInd w:val="0"/>
            <w:spacing w:before="240"/>
            <w:ind w:left="708" w:hanging="708"/>
            <w:jc w:val="center"/>
            <w:textAlignment w:val="baseline"/>
            <w:outlineLvl w:val="0"/>
            <w:rPr>
              <w:b/>
              <w:bCs/>
              <w:kern w:val="28"/>
              <w:sz w:val="18"/>
              <w:szCs w:val="18"/>
              <w:lang w:val="en-US"/>
            </w:rPr>
          </w:pPr>
          <w:r w:rsidRPr="00B1370C">
            <w:rPr>
              <w:b/>
              <w:bCs/>
              <w:kern w:val="28"/>
              <w:sz w:val="18"/>
              <w:szCs w:val="18"/>
              <w:lang w:val="en-US"/>
            </w:rPr>
            <w:t>NOON POSITION REPORT</w:t>
          </w:r>
        </w:p>
      </w:tc>
    </w:tr>
  </w:tbl>
  <w:p w:rsidR="00B1370C" w:rsidRDefault="00B137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C2C4FF0"/>
    <w:lvl w:ilvl="0">
      <w:numFmt w:val="decimal"/>
      <w:lvlText w:val="*"/>
      <w:lvlJc w:val="left"/>
    </w:lvl>
  </w:abstractNum>
  <w:abstractNum w:abstractNumId="1">
    <w:nsid w:val="0E155CAE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7BA7974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61D554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751570FB"/>
    <w:multiLevelType w:val="hybridMultilevel"/>
    <w:tmpl w:val="961A0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proofState w:spelling="clean" w:grammar="clean"/>
  <w:attachedTemplate r:id="rId1"/>
  <w:stylePaneFormatFilter w:val="3F01"/>
  <w:documentProtection w:edit="readOnly" w:enforcement="1" w:cryptProviderType="rsaFull" w:cryptAlgorithmClass="hash" w:cryptAlgorithmType="typeAny" w:cryptAlgorithmSid="4" w:cryptSpinCount="100000" w:hash="2m/eudrf0ljQNz+phvVhnRBgxkY=" w:salt="fgWi+rJfgF8GvzLzTNyLVQ==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7F51"/>
    <w:rsid w:val="00026B5C"/>
    <w:rsid w:val="00092711"/>
    <w:rsid w:val="000B2E5B"/>
    <w:rsid w:val="000B3239"/>
    <w:rsid w:val="000D21BC"/>
    <w:rsid w:val="000E415E"/>
    <w:rsid w:val="00123908"/>
    <w:rsid w:val="00134C6C"/>
    <w:rsid w:val="00141045"/>
    <w:rsid w:val="00166441"/>
    <w:rsid w:val="001B4159"/>
    <w:rsid w:val="001B7BC3"/>
    <w:rsid w:val="001E68E1"/>
    <w:rsid w:val="00211E76"/>
    <w:rsid w:val="00223A13"/>
    <w:rsid w:val="002250B1"/>
    <w:rsid w:val="00226819"/>
    <w:rsid w:val="00231AB9"/>
    <w:rsid w:val="00233A04"/>
    <w:rsid w:val="00246F57"/>
    <w:rsid w:val="002719D1"/>
    <w:rsid w:val="002941E5"/>
    <w:rsid w:val="002A1C19"/>
    <w:rsid w:val="002B6D45"/>
    <w:rsid w:val="002C258C"/>
    <w:rsid w:val="002E15EA"/>
    <w:rsid w:val="002E371E"/>
    <w:rsid w:val="002E73C8"/>
    <w:rsid w:val="002F0F78"/>
    <w:rsid w:val="002F1489"/>
    <w:rsid w:val="002F4E9A"/>
    <w:rsid w:val="00336ED3"/>
    <w:rsid w:val="00341839"/>
    <w:rsid w:val="00385AA2"/>
    <w:rsid w:val="003A2CDB"/>
    <w:rsid w:val="003F0A65"/>
    <w:rsid w:val="00421CB0"/>
    <w:rsid w:val="004307FA"/>
    <w:rsid w:val="004430A6"/>
    <w:rsid w:val="00460265"/>
    <w:rsid w:val="0047026B"/>
    <w:rsid w:val="00474601"/>
    <w:rsid w:val="004759F5"/>
    <w:rsid w:val="004A238B"/>
    <w:rsid w:val="004D462B"/>
    <w:rsid w:val="00502FB5"/>
    <w:rsid w:val="00544254"/>
    <w:rsid w:val="005464DD"/>
    <w:rsid w:val="005531B6"/>
    <w:rsid w:val="00593A67"/>
    <w:rsid w:val="0060187A"/>
    <w:rsid w:val="00606F6C"/>
    <w:rsid w:val="00643CF2"/>
    <w:rsid w:val="006633F1"/>
    <w:rsid w:val="00670DC5"/>
    <w:rsid w:val="006847D0"/>
    <w:rsid w:val="00684E35"/>
    <w:rsid w:val="006954A1"/>
    <w:rsid w:val="006A0D1D"/>
    <w:rsid w:val="006B3C46"/>
    <w:rsid w:val="006B62B6"/>
    <w:rsid w:val="006E08D2"/>
    <w:rsid w:val="006E5E28"/>
    <w:rsid w:val="006E673D"/>
    <w:rsid w:val="006F6A19"/>
    <w:rsid w:val="00701794"/>
    <w:rsid w:val="007133B6"/>
    <w:rsid w:val="00722EBA"/>
    <w:rsid w:val="00781C87"/>
    <w:rsid w:val="007B5CE7"/>
    <w:rsid w:val="007E3596"/>
    <w:rsid w:val="007E7389"/>
    <w:rsid w:val="008056E8"/>
    <w:rsid w:val="00844548"/>
    <w:rsid w:val="00884C7E"/>
    <w:rsid w:val="00892272"/>
    <w:rsid w:val="008C5EEF"/>
    <w:rsid w:val="008C728D"/>
    <w:rsid w:val="008D3009"/>
    <w:rsid w:val="008D3822"/>
    <w:rsid w:val="008E6B20"/>
    <w:rsid w:val="0091356E"/>
    <w:rsid w:val="00956306"/>
    <w:rsid w:val="00957A83"/>
    <w:rsid w:val="009C6F41"/>
    <w:rsid w:val="00A14A2C"/>
    <w:rsid w:val="00A27D99"/>
    <w:rsid w:val="00A6724D"/>
    <w:rsid w:val="00A85950"/>
    <w:rsid w:val="00AC72D0"/>
    <w:rsid w:val="00AD74D4"/>
    <w:rsid w:val="00AF1362"/>
    <w:rsid w:val="00B1370C"/>
    <w:rsid w:val="00B3232E"/>
    <w:rsid w:val="00B3416F"/>
    <w:rsid w:val="00B51E2F"/>
    <w:rsid w:val="00B723E6"/>
    <w:rsid w:val="00C016EE"/>
    <w:rsid w:val="00C13F13"/>
    <w:rsid w:val="00C73CC6"/>
    <w:rsid w:val="00C81E67"/>
    <w:rsid w:val="00CB0421"/>
    <w:rsid w:val="00D43F5E"/>
    <w:rsid w:val="00D96251"/>
    <w:rsid w:val="00DC2971"/>
    <w:rsid w:val="00DC589F"/>
    <w:rsid w:val="00DD0664"/>
    <w:rsid w:val="00DE4E77"/>
    <w:rsid w:val="00E111DF"/>
    <w:rsid w:val="00E16218"/>
    <w:rsid w:val="00E87DD2"/>
    <w:rsid w:val="00EA35BA"/>
    <w:rsid w:val="00EA6015"/>
    <w:rsid w:val="00EA7958"/>
    <w:rsid w:val="00F07F51"/>
    <w:rsid w:val="00F15A2B"/>
    <w:rsid w:val="00F55499"/>
    <w:rsid w:val="00F9693A"/>
    <w:rsid w:val="00F96E40"/>
    <w:rsid w:val="00FD4847"/>
    <w:rsid w:val="00FE2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179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701794"/>
    <w:pPr>
      <w:keepNext/>
      <w:overflowPunct w:val="0"/>
      <w:autoSpaceDE w:val="0"/>
      <w:autoSpaceDN w:val="0"/>
      <w:adjustRightInd w:val="0"/>
      <w:spacing w:before="240" w:after="60"/>
      <w:ind w:left="708" w:hanging="708"/>
      <w:jc w:val="both"/>
      <w:textAlignment w:val="baseline"/>
      <w:outlineLvl w:val="0"/>
    </w:pPr>
    <w:rPr>
      <w:kern w:val="28"/>
      <w:sz w:val="22"/>
      <w:szCs w:val="20"/>
      <w:lang w:val="en-US"/>
    </w:rPr>
  </w:style>
  <w:style w:type="paragraph" w:styleId="Heading2">
    <w:name w:val="heading 2"/>
    <w:basedOn w:val="Normal"/>
    <w:next w:val="Normal"/>
    <w:qFormat/>
    <w:rsid w:val="00701794"/>
    <w:pPr>
      <w:keepNext/>
      <w:overflowPunct w:val="0"/>
      <w:autoSpaceDE w:val="0"/>
      <w:autoSpaceDN w:val="0"/>
      <w:adjustRightInd w:val="0"/>
      <w:jc w:val="both"/>
      <w:textAlignment w:val="baseline"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701794"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701794"/>
  </w:style>
  <w:style w:type="paragraph" w:styleId="BodyText">
    <w:name w:val="Body Text"/>
    <w:basedOn w:val="Normal"/>
    <w:rsid w:val="00722EBA"/>
    <w:rPr>
      <w:b/>
      <w:szCs w:val="20"/>
      <w:lang w:val="en-US"/>
    </w:rPr>
  </w:style>
  <w:style w:type="paragraph" w:styleId="BodyText3">
    <w:name w:val="Body Text 3"/>
    <w:basedOn w:val="Normal"/>
    <w:rsid w:val="00722EBA"/>
    <w:rPr>
      <w:b/>
      <w:sz w:val="22"/>
      <w:szCs w:val="20"/>
      <w:lang w:val="en-US"/>
    </w:rPr>
  </w:style>
  <w:style w:type="paragraph" w:styleId="BodyTextIndent">
    <w:name w:val="Body Text Indent"/>
    <w:basedOn w:val="Normal"/>
    <w:rsid w:val="00722EBA"/>
    <w:pPr>
      <w:ind w:left="720"/>
      <w:jc w:val="both"/>
    </w:pPr>
    <w:rPr>
      <w:szCs w:val="20"/>
      <w:lang w:val="en-US"/>
    </w:rPr>
  </w:style>
  <w:style w:type="paragraph" w:customStyle="1" w:styleId="Hdg11">
    <w:name w:val="Hdg11"/>
    <w:rsid w:val="00722EBA"/>
    <w:pPr>
      <w:tabs>
        <w:tab w:val="center" w:pos="4395"/>
        <w:tab w:val="left" w:pos="8505"/>
        <w:tab w:val="right" w:pos="10773"/>
      </w:tabs>
      <w:spacing w:after="120"/>
    </w:pPr>
    <w:rPr>
      <w:rFonts w:ascii="Arial" w:hAnsi="Arial" w:cs="Arial"/>
      <w:sz w:val="24"/>
      <w:szCs w:val="24"/>
      <w:lang w:val="en-US" w:eastAsia="en-US"/>
    </w:rPr>
  </w:style>
  <w:style w:type="table" w:styleId="TableGrid">
    <w:name w:val="Table Grid"/>
    <w:basedOn w:val="TableNormal"/>
    <w:rsid w:val="00421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07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7F51"/>
    <w:rPr>
      <w:rFonts w:ascii="Tahoma" w:hAnsi="Tahoma" w:cs="Tahoma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rsid w:val="00B1370C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B1370C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B1370C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B1370C"/>
    <w:rPr>
      <w:sz w:val="24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SM\LARUS%20ISM\ISM%20TEMPLATES\NOON%20POSI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NOON POSITION.dot</Template>
  <TotalTime>183</TotalTime>
  <Pages>1</Pages>
  <Words>167</Words>
  <Characters>904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SAFETY MANAGEMENT SYSTEM</vt:lpstr>
    </vt:vector>
  </TitlesOfParts>
  <Company>Larus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SAFETY MANAGEMENT SYSTEM</dc:title>
  <dc:creator>Panagiotis Balourdos</dc:creator>
  <cp:lastModifiedBy>George</cp:lastModifiedBy>
  <cp:revision>9</cp:revision>
  <cp:lastPrinted>2005-08-10T11:20:00Z</cp:lastPrinted>
  <dcterms:created xsi:type="dcterms:W3CDTF">2014-07-02T11:22:00Z</dcterms:created>
  <dcterms:modified xsi:type="dcterms:W3CDTF">2014-07-04T12:53:00Z</dcterms:modified>
</cp:coreProperties>
</file>