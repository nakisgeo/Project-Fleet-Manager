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0C" w:rsidRDefault="00B1370C"/>
    <w:p w:rsidR="00B1370C" w:rsidRDefault="00B1370C"/>
    <w:p w:rsidR="00B1370C" w:rsidRDefault="00B1370C">
      <w:r>
        <w:t xml:space="preserve">    </w:t>
      </w:r>
      <w:permStart w:id="0" w:edGrp="everyone"/>
    </w:p>
    <w:p w:rsidR="00C016EE" w:rsidRDefault="00B1370C">
      <w:r>
        <w:t xml:space="preserve">    </w:t>
      </w:r>
      <w:r w:rsidR="00223A13">
        <w:t xml:space="preserve">NOON POSITION </w:t>
      </w:r>
      <w:r w:rsidR="00844548">
        <w:t xml:space="preserve">              </w:t>
      </w:r>
      <w:r w:rsidR="00223A13">
        <w:t xml:space="preserve">   </w:t>
      </w:r>
      <w:r w:rsidR="006B62B6">
        <w:t xml:space="preserve">                            </w:t>
      </w:r>
      <w:r w:rsidR="00223A13">
        <w:t xml:space="preserve">SHIP NAME </w:t>
      </w:r>
      <w:r w:rsidR="00E16218"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E16218">
        <w:instrText xml:space="preserve"> FORMTEXT </w:instrText>
      </w:r>
      <w:r w:rsidR="00E16218">
        <w:fldChar w:fldCharType="separate"/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fldChar w:fldCharType="end"/>
      </w:r>
      <w:bookmarkEnd w:id="0"/>
    </w:p>
    <w:p w:rsidR="000B3239" w:rsidRDefault="000B3239"/>
    <w:p w:rsidR="00026B5C" w:rsidRDefault="00026B5C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5"/>
        <w:gridCol w:w="1662"/>
        <w:gridCol w:w="1696"/>
        <w:gridCol w:w="146"/>
        <w:gridCol w:w="180"/>
        <w:gridCol w:w="179"/>
        <w:gridCol w:w="1579"/>
        <w:gridCol w:w="159"/>
        <w:gridCol w:w="965"/>
        <w:gridCol w:w="278"/>
        <w:gridCol w:w="1659"/>
      </w:tblGrid>
      <w:tr w:rsidR="00026B5C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B5C" w:rsidRPr="00C73CC6" w:rsidRDefault="00026B5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6B5C" w:rsidRPr="00C73CC6" w:rsidRDefault="00B1370C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</w:tcBorders>
          </w:tcPr>
          <w:p w:rsidR="00026B5C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340" w:type="dxa"/>
            <w:gridSpan w:val="4"/>
            <w:tcBorders>
              <w:top w:val="nil"/>
              <w:bottom w:val="single" w:sz="4" w:space="0" w:color="auto"/>
            </w:tcBorders>
          </w:tcPr>
          <w:p w:rsidR="00026B5C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340" w:type="dxa"/>
            <w:gridSpan w:val="3"/>
            <w:tcBorders>
              <w:top w:val="nil"/>
              <w:bottom w:val="single" w:sz="4" w:space="0" w:color="auto"/>
            </w:tcBorders>
          </w:tcPr>
          <w:p w:rsidR="00026B5C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LATITUDE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LONGITUDE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TTL STEAM HRS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TTL STEAM MILES</w:t>
            </w: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C13F13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</w:tcBorders>
          </w:tcPr>
          <w:p w:rsidR="00C13F13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2340" w:type="dxa"/>
            <w:gridSpan w:val="4"/>
            <w:tcBorders>
              <w:top w:val="nil"/>
              <w:bottom w:val="single" w:sz="4" w:space="0" w:color="auto"/>
            </w:tcBorders>
          </w:tcPr>
          <w:p w:rsidR="00C13F13" w:rsidRPr="00C73CC6" w:rsidRDefault="00F96E40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340" w:type="dxa"/>
            <w:gridSpan w:val="3"/>
            <w:tcBorders>
              <w:top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RPM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SHIP SPEED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WIND DIRECTION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9" w:name="Text17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FUEL CONS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DIESEL CONS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CONS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BLR FO-DO CONS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2" w:name="Text20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3" w:name="Text21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4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LO CONS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CYL. OIL CONS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LO CONS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4" w:name="Text22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5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 xml:space="preserve">FUEL ROB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DIESEL ROB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ROB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73CC6" w:rsidRPr="00C73CC6" w:rsidTr="00C73CC6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0" w:name="Text28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</w:p>
        </w:tc>
      </w:tr>
      <w:tr w:rsidR="00C73CC6" w:rsidRPr="00C73CC6" w:rsidTr="00C73CC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LO ROB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SUMP/T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CYL. OIL ROB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OIL ROB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4A238B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M/E </w:t>
            </w:r>
            <w:r w:rsidR="00C73CC6" w:rsidRPr="00C73CC6">
              <w:rPr>
                <w:sz w:val="22"/>
                <w:szCs w:val="22"/>
              </w:rPr>
              <w:t>RENOVATING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E111DF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1" w:name="Text29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2" w:name="Text30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3" w:name="Text31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3"/>
          </w:p>
        </w:tc>
      </w:tr>
      <w:tr w:rsidR="00E111DF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7.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EXH. TEMP MAX/MIN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SCAV TEMP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SEA/W TEMP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4" w:name="Text32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5" w:name="Text33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8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GOV. CONTR.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LOAD IND.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6" w:name="Text34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7" w:name="Text35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8" w:name="Text36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9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T/C No1 RPM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T/C No2 RPM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SCAV AIR PRESS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9" w:name="Text37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0" w:name="Text38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0"/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1" w:name="Text39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1"/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10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UNITS RUN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ELEC. LOAD KW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PRODUCT/DAY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2" w:name="Text40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2"/>
          </w:p>
        </w:tc>
        <w:tc>
          <w:tcPr>
            <w:tcW w:w="2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3" w:name="Text41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3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474601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4" w:name="Text42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4"/>
          </w:p>
        </w:tc>
        <w:tc>
          <w:tcPr>
            <w:tcW w:w="25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11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SHIP SLIP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ETA DAY/TIME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NEXT PORT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</w:tbl>
    <w:p w:rsidR="00421CB0" w:rsidRPr="00C73CC6" w:rsidRDefault="00421CB0" w:rsidP="00026B5C">
      <w:pPr>
        <w:ind w:left="-360"/>
        <w:rPr>
          <w:sz w:val="22"/>
          <w:szCs w:val="22"/>
        </w:rPr>
      </w:pPr>
    </w:p>
    <w:p w:rsidR="005464DD" w:rsidRPr="00C73CC6" w:rsidRDefault="00502FB5">
      <w:pPr>
        <w:rPr>
          <w:sz w:val="22"/>
          <w:szCs w:val="22"/>
        </w:rPr>
      </w:pPr>
      <w:r w:rsidRPr="00C73CC6">
        <w:rPr>
          <w:sz w:val="22"/>
          <w:szCs w:val="22"/>
        </w:rPr>
        <w:t>REMARKS: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02FB5" w:rsidRPr="00C73CC6" w:rsidTr="00F07F51">
        <w:tc>
          <w:tcPr>
            <w:tcW w:w="8522" w:type="dxa"/>
          </w:tcPr>
          <w:p w:rsidR="00502FB5" w:rsidRPr="00C73CC6" w:rsidRDefault="00F96E40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5" w:name="Text3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5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F96E40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6" w:name="Text4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6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F96E40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7" w:name="Text5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7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F96E40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8" w:name="Text6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8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F96E40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9" w:name="Text7"/>
            <w:r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9"/>
          </w:p>
        </w:tc>
      </w:tr>
      <w:permEnd w:id="0"/>
    </w:tbl>
    <w:p w:rsidR="00502FB5" w:rsidRPr="00C73CC6" w:rsidRDefault="00502FB5" w:rsidP="00502FB5">
      <w:pPr>
        <w:rPr>
          <w:sz w:val="22"/>
          <w:szCs w:val="22"/>
        </w:rPr>
      </w:pPr>
    </w:p>
    <w:sectPr w:rsidR="00502FB5" w:rsidRPr="00C73CC6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ED3" w:rsidRDefault="00336ED3" w:rsidP="00B1370C">
      <w:r>
        <w:separator/>
      </w:r>
    </w:p>
  </w:endnote>
  <w:endnote w:type="continuationSeparator" w:id="0">
    <w:p w:rsidR="00336ED3" w:rsidRDefault="00336ED3" w:rsidP="00B1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ED3" w:rsidRDefault="00336ED3" w:rsidP="00B1370C">
      <w:r>
        <w:separator/>
      </w:r>
    </w:p>
  </w:footnote>
  <w:footnote w:type="continuationSeparator" w:id="0">
    <w:p w:rsidR="00336ED3" w:rsidRDefault="00336ED3" w:rsidP="00B13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horzAnchor="margin" w:tblpX="-252" w:tblpY="-776"/>
      <w:tblW w:w="9468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268"/>
      <w:gridCol w:w="2880"/>
      <w:gridCol w:w="1260"/>
      <w:gridCol w:w="1260"/>
      <w:gridCol w:w="1800"/>
    </w:tblGrid>
    <w:tr w:rsidR="00B1370C" w:rsidRPr="00B1370C" w:rsidTr="002A1C19">
      <w:tblPrEx>
        <w:tblCellMar>
          <w:top w:w="0" w:type="dxa"/>
          <w:bottom w:w="0" w:type="dxa"/>
        </w:tblCellMar>
      </w:tblPrEx>
      <w:tc>
        <w:tcPr>
          <w:tcW w:w="2268" w:type="dxa"/>
          <w:shd w:val="pct30" w:color="C0C0C0" w:fill="FFFFFF"/>
        </w:tcPr>
        <w:p w:rsidR="00B1370C" w:rsidRPr="00B1370C" w:rsidRDefault="00B1370C" w:rsidP="00B1370C">
          <w:pPr>
            <w:jc w:val="both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Issued by</w:t>
          </w:r>
        </w:p>
        <w:p w:rsidR="00B1370C" w:rsidRPr="00B1370C" w:rsidRDefault="00B1370C" w:rsidP="00B1370C">
          <w:pPr>
            <w:jc w:val="both"/>
            <w:rPr>
              <w:sz w:val="18"/>
              <w:szCs w:val="18"/>
            </w:rPr>
          </w:pPr>
          <w:r w:rsidRPr="00B1370C">
            <w:rPr>
              <w:b/>
              <w:smallCaps/>
              <w:sz w:val="18"/>
              <w:szCs w:val="18"/>
            </w:rPr>
            <w:t>The Operations Dept.</w:t>
          </w:r>
        </w:p>
      </w:tc>
      <w:tc>
        <w:tcPr>
          <w:tcW w:w="2880" w:type="dxa"/>
          <w:shd w:val="pct30" w:color="C0C0C0" w:fill="FFFFFF"/>
        </w:tcPr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Approved by</w:t>
          </w:r>
        </w:p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b/>
              <w:smallCaps/>
              <w:sz w:val="18"/>
              <w:szCs w:val="18"/>
            </w:rPr>
            <w:t>the managing director</w:t>
          </w:r>
        </w:p>
      </w:tc>
      <w:tc>
        <w:tcPr>
          <w:tcW w:w="1260" w:type="dxa"/>
          <w:shd w:val="pct30" w:color="C0C0C0" w:fill="FFFFFF"/>
        </w:tcPr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Date</w:t>
          </w:r>
        </w:p>
        <w:p w:rsidR="00B1370C" w:rsidRPr="00B1370C" w:rsidRDefault="00B1370C" w:rsidP="00B1370C">
          <w:pPr>
            <w:rPr>
              <w:b/>
              <w:sz w:val="18"/>
              <w:szCs w:val="18"/>
            </w:rPr>
          </w:pPr>
          <w:r w:rsidRPr="00B1370C">
            <w:rPr>
              <w:b/>
              <w:sz w:val="18"/>
              <w:szCs w:val="18"/>
            </w:rPr>
            <w:t>13/08/99</w:t>
          </w:r>
        </w:p>
      </w:tc>
      <w:tc>
        <w:tcPr>
          <w:tcW w:w="1260" w:type="dxa"/>
          <w:shd w:val="pct30" w:color="C0C0C0" w:fill="FFFFFF"/>
        </w:tcPr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Issue</w:t>
          </w:r>
        </w:p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1</w:t>
          </w:r>
        </w:p>
      </w:tc>
      <w:tc>
        <w:tcPr>
          <w:tcW w:w="1800" w:type="dxa"/>
          <w:shd w:val="pct30" w:color="C0C0C0" w:fill="FFFFFF"/>
        </w:tcPr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Page</w:t>
          </w:r>
        </w:p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b/>
              <w:sz w:val="18"/>
              <w:szCs w:val="18"/>
            </w:rPr>
            <w:t>1 of 1</w:t>
          </w:r>
        </w:p>
      </w:tc>
    </w:tr>
    <w:tr w:rsidR="00B1370C" w:rsidRPr="00B1370C" w:rsidTr="002A1C19">
      <w:tblPrEx>
        <w:tblCellMar>
          <w:top w:w="0" w:type="dxa"/>
          <w:bottom w:w="0" w:type="dxa"/>
        </w:tblCellMar>
      </w:tblPrEx>
      <w:tc>
        <w:tcPr>
          <w:tcW w:w="9468" w:type="dxa"/>
          <w:gridSpan w:val="5"/>
          <w:shd w:val="clear" w:color="C0C0C0" w:fill="FFFFFF"/>
        </w:tcPr>
        <w:p w:rsidR="00B1370C" w:rsidRPr="00B1370C" w:rsidRDefault="00B1370C" w:rsidP="00B1370C">
          <w:pPr>
            <w:keepNext/>
            <w:overflowPunct w:val="0"/>
            <w:autoSpaceDE w:val="0"/>
            <w:autoSpaceDN w:val="0"/>
            <w:adjustRightInd w:val="0"/>
            <w:spacing w:before="240"/>
            <w:ind w:left="708" w:hanging="708"/>
            <w:jc w:val="center"/>
            <w:textAlignment w:val="baseline"/>
            <w:outlineLvl w:val="0"/>
            <w:rPr>
              <w:kern w:val="28"/>
              <w:sz w:val="18"/>
              <w:szCs w:val="18"/>
              <w:lang w:val="en-US"/>
            </w:rPr>
          </w:pPr>
          <w:r w:rsidRPr="00B1370C">
            <w:rPr>
              <w:b/>
              <w:kern w:val="28"/>
              <w:sz w:val="18"/>
              <w:szCs w:val="18"/>
              <w:lang w:val="en-US"/>
            </w:rPr>
            <w:t>SAFETY MANAGEMENT SYSTEM</w:t>
          </w:r>
        </w:p>
        <w:p w:rsidR="00B1370C" w:rsidRPr="00B1370C" w:rsidRDefault="00B1370C" w:rsidP="00B1370C">
          <w:pPr>
            <w:keepNext/>
            <w:overflowPunct w:val="0"/>
            <w:autoSpaceDE w:val="0"/>
            <w:autoSpaceDN w:val="0"/>
            <w:adjustRightInd w:val="0"/>
            <w:spacing w:before="240"/>
            <w:ind w:left="708" w:hanging="708"/>
            <w:jc w:val="center"/>
            <w:textAlignment w:val="baseline"/>
            <w:outlineLvl w:val="0"/>
            <w:rPr>
              <w:b/>
              <w:bCs/>
              <w:kern w:val="28"/>
              <w:sz w:val="18"/>
              <w:szCs w:val="18"/>
              <w:lang w:val="en-US"/>
            </w:rPr>
          </w:pPr>
          <w:r w:rsidRPr="00B1370C">
            <w:rPr>
              <w:b/>
              <w:bCs/>
              <w:kern w:val="28"/>
              <w:sz w:val="18"/>
              <w:szCs w:val="18"/>
              <w:lang w:val="en-US"/>
            </w:rPr>
            <w:t>NOON POSITION REPORT</w:t>
          </w:r>
        </w:p>
      </w:tc>
    </w:tr>
  </w:tbl>
  <w:p w:rsidR="00B1370C" w:rsidRDefault="00B137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2C4FF0"/>
    <w:lvl w:ilvl="0">
      <w:numFmt w:val="decimal"/>
      <w:lvlText w:val="*"/>
      <w:lvlJc w:val="left"/>
    </w:lvl>
  </w:abstractNum>
  <w:abstractNum w:abstractNumId="1">
    <w:nsid w:val="0E155CAE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BA7974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1D554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51570FB"/>
    <w:multiLevelType w:val="hybridMultilevel"/>
    <w:tmpl w:val="961A0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attachedTemplate r:id="rId1"/>
  <w:stylePaneFormatFilter w:val="3F01"/>
  <w:documentProtection w:edit="readOnly" w:enforcement="1" w:cryptProviderType="rsaFull" w:cryptAlgorithmClass="hash" w:cryptAlgorithmType="typeAny" w:cryptAlgorithmSid="4" w:cryptSpinCount="100000" w:hash="2m/eudrf0ljQNz+phvVhnRBgxkY=" w:salt="fgWi+rJfgF8GvzLzTNyLVQ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F51"/>
    <w:rsid w:val="00026B5C"/>
    <w:rsid w:val="00092711"/>
    <w:rsid w:val="000B2E5B"/>
    <w:rsid w:val="000B3239"/>
    <w:rsid w:val="000E415E"/>
    <w:rsid w:val="00123908"/>
    <w:rsid w:val="00134C6C"/>
    <w:rsid w:val="00141045"/>
    <w:rsid w:val="00166441"/>
    <w:rsid w:val="001E68E1"/>
    <w:rsid w:val="00223A13"/>
    <w:rsid w:val="002250B1"/>
    <w:rsid w:val="00226819"/>
    <w:rsid w:val="00231AB9"/>
    <w:rsid w:val="00233A04"/>
    <w:rsid w:val="00246F57"/>
    <w:rsid w:val="002719D1"/>
    <w:rsid w:val="002A1C19"/>
    <w:rsid w:val="002C258C"/>
    <w:rsid w:val="002E15EA"/>
    <w:rsid w:val="002E371E"/>
    <w:rsid w:val="002E73C8"/>
    <w:rsid w:val="002F0F78"/>
    <w:rsid w:val="002F1489"/>
    <w:rsid w:val="00336ED3"/>
    <w:rsid w:val="00341839"/>
    <w:rsid w:val="00385AA2"/>
    <w:rsid w:val="003A2CDB"/>
    <w:rsid w:val="00421CB0"/>
    <w:rsid w:val="004307FA"/>
    <w:rsid w:val="004430A6"/>
    <w:rsid w:val="00460265"/>
    <w:rsid w:val="0047026B"/>
    <w:rsid w:val="00474601"/>
    <w:rsid w:val="004759F5"/>
    <w:rsid w:val="004A238B"/>
    <w:rsid w:val="004D462B"/>
    <w:rsid w:val="00502FB5"/>
    <w:rsid w:val="00544254"/>
    <w:rsid w:val="005464DD"/>
    <w:rsid w:val="005531B6"/>
    <w:rsid w:val="00593A67"/>
    <w:rsid w:val="0060187A"/>
    <w:rsid w:val="00606F6C"/>
    <w:rsid w:val="00643CF2"/>
    <w:rsid w:val="006633F1"/>
    <w:rsid w:val="00670DC5"/>
    <w:rsid w:val="006847D0"/>
    <w:rsid w:val="00684E35"/>
    <w:rsid w:val="006A0D1D"/>
    <w:rsid w:val="006B3C46"/>
    <w:rsid w:val="006B62B6"/>
    <w:rsid w:val="006E5E28"/>
    <w:rsid w:val="006E673D"/>
    <w:rsid w:val="006F6A19"/>
    <w:rsid w:val="007133B6"/>
    <w:rsid w:val="00722EBA"/>
    <w:rsid w:val="00781C87"/>
    <w:rsid w:val="007B5CE7"/>
    <w:rsid w:val="007E3596"/>
    <w:rsid w:val="00844548"/>
    <w:rsid w:val="00884C7E"/>
    <w:rsid w:val="00892272"/>
    <w:rsid w:val="008C5EEF"/>
    <w:rsid w:val="008C728D"/>
    <w:rsid w:val="008D3009"/>
    <w:rsid w:val="008D3822"/>
    <w:rsid w:val="008E6B20"/>
    <w:rsid w:val="0091356E"/>
    <w:rsid w:val="00956306"/>
    <w:rsid w:val="00957A83"/>
    <w:rsid w:val="009C6F41"/>
    <w:rsid w:val="00A14A2C"/>
    <w:rsid w:val="00A27D99"/>
    <w:rsid w:val="00A6724D"/>
    <w:rsid w:val="00A85950"/>
    <w:rsid w:val="00AC72D0"/>
    <w:rsid w:val="00AD74D4"/>
    <w:rsid w:val="00B1370C"/>
    <w:rsid w:val="00B3232E"/>
    <w:rsid w:val="00B3416F"/>
    <w:rsid w:val="00B51E2F"/>
    <w:rsid w:val="00B723E6"/>
    <w:rsid w:val="00C016EE"/>
    <w:rsid w:val="00C13F13"/>
    <w:rsid w:val="00C73CC6"/>
    <w:rsid w:val="00CB0421"/>
    <w:rsid w:val="00D43F5E"/>
    <w:rsid w:val="00D96251"/>
    <w:rsid w:val="00DC589F"/>
    <w:rsid w:val="00DD0664"/>
    <w:rsid w:val="00DE4E77"/>
    <w:rsid w:val="00E111DF"/>
    <w:rsid w:val="00E16218"/>
    <w:rsid w:val="00E87DD2"/>
    <w:rsid w:val="00EA35BA"/>
    <w:rsid w:val="00EA6015"/>
    <w:rsid w:val="00EA7958"/>
    <w:rsid w:val="00F07F51"/>
    <w:rsid w:val="00F15A2B"/>
    <w:rsid w:val="00F55499"/>
    <w:rsid w:val="00F9693A"/>
    <w:rsid w:val="00F96E40"/>
    <w:rsid w:val="00FD4847"/>
    <w:rsid w:val="00FE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/>
      <w:ind w:left="708" w:hanging="708"/>
      <w:jc w:val="both"/>
      <w:textAlignment w:val="baseline"/>
      <w:outlineLvl w:val="0"/>
    </w:pPr>
    <w:rPr>
      <w:kern w:val="28"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722EBA"/>
    <w:rPr>
      <w:b/>
      <w:szCs w:val="20"/>
      <w:lang w:val="en-US"/>
    </w:rPr>
  </w:style>
  <w:style w:type="paragraph" w:styleId="BodyText3">
    <w:name w:val="Body Text 3"/>
    <w:basedOn w:val="Normal"/>
    <w:rsid w:val="00722EBA"/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722EBA"/>
    <w:pPr>
      <w:ind w:left="720"/>
      <w:jc w:val="both"/>
    </w:pPr>
    <w:rPr>
      <w:szCs w:val="20"/>
      <w:lang w:val="en-US"/>
    </w:rPr>
  </w:style>
  <w:style w:type="paragraph" w:customStyle="1" w:styleId="Hdg11">
    <w:name w:val="Hdg11"/>
    <w:rsid w:val="00722EBA"/>
    <w:pPr>
      <w:tabs>
        <w:tab w:val="center" w:pos="4395"/>
        <w:tab w:val="left" w:pos="8505"/>
        <w:tab w:val="right" w:pos="10773"/>
      </w:tabs>
      <w:spacing w:after="120"/>
    </w:pPr>
    <w:rPr>
      <w:rFonts w:ascii="Arial" w:hAnsi="Arial" w:cs="Arial"/>
      <w:sz w:val="24"/>
      <w:szCs w:val="24"/>
      <w:lang w:val="en-US" w:eastAsia="en-US"/>
    </w:rPr>
  </w:style>
  <w:style w:type="table" w:styleId="TableGrid">
    <w:name w:val="Table Grid"/>
    <w:basedOn w:val="TableNormal"/>
    <w:rsid w:val="00421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07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7F51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B1370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B1370C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B1370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B1370C"/>
    <w:rPr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SM\LARUS%20ISM\ISM%20TEMPLATES\NOON%20POSI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NOON POSITION.dot</Template>
  <TotalTime>0</TotalTime>
  <Pages>1</Pages>
  <Words>236</Words>
  <Characters>1278</Characters>
  <Application>Microsoft Office Word</Application>
  <DocSecurity>8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SAFETY MANAGEMENT SYSTEM</vt:lpstr>
    </vt:vector>
  </TitlesOfParts>
  <Company>Larus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MANAGEMENT SYSTEM</dc:title>
  <dc:creator>Panagiotis Balourdos</dc:creator>
  <cp:lastModifiedBy>George</cp:lastModifiedBy>
  <cp:revision>2</cp:revision>
  <cp:lastPrinted>2005-08-10T11:20:00Z</cp:lastPrinted>
  <dcterms:created xsi:type="dcterms:W3CDTF">2014-07-01T08:53:00Z</dcterms:created>
  <dcterms:modified xsi:type="dcterms:W3CDTF">2014-07-01T08:53:00Z</dcterms:modified>
</cp:coreProperties>
</file>